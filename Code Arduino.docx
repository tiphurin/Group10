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DB6203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E0112D" w:rsidRDefault="00E0112D" w:rsidP="00E0112D">
            <w:r>
              <w:rPr>
                <w:rFonts w:ascii="Angsana New" w:hAnsi="Angsana New" w:cs="Angsana New" w:hint="cs"/>
                <w:cs/>
                <w:lang w:bidi="th-TH"/>
              </w:rPr>
              <w:t>เอกสารประกอบการสอนวิชา</w:t>
            </w:r>
            <w:r>
              <w:rPr>
                <w:rFonts w:hint="cs"/>
                <w:rtl/>
                <w:cs/>
              </w:rPr>
              <w:t xml:space="preserve"> </w:t>
            </w:r>
            <w:r>
              <w:t xml:space="preserve">SF 201 </w:t>
            </w:r>
            <w:r>
              <w:rPr>
                <w:rFonts w:ascii="Angsana New" w:hAnsi="Angsana New" w:cs="Angsana New" w:hint="cs"/>
                <w:cs/>
                <w:lang w:bidi="th-TH"/>
              </w:rPr>
              <w:t>ปฏิบัติการพัฒนาทักษะการเขียนโปรแกรม</w:t>
            </w:r>
          </w:p>
        </w:tc>
      </w:tr>
      <w:tr w:rsidR="00F319B0" w:rsidRPr="00DB6203">
        <w:tc>
          <w:tcPr>
            <w:tcW w:w="4860" w:type="dxa"/>
            <w:shd w:val="clear" w:color="auto" w:fill="auto"/>
          </w:tcPr>
          <w:p w:rsidR="00273FF7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C94350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94350">
              <w:rPr>
                <w:rFonts w:ascii="Angsana New" w:hAnsi="Angsana New" w:cs="Angsana New"/>
                <w:sz w:val="32"/>
                <w:szCs w:val="32"/>
              </w:rPr>
              <w:t>Tribhurin</w:t>
            </w:r>
            <w:proofErr w:type="spellEnd"/>
            <w:r w:rsidR="00C94350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94350">
              <w:rPr>
                <w:rFonts w:ascii="Angsana New" w:hAnsi="Angsana New" w:cs="Angsana New"/>
                <w:sz w:val="32"/>
                <w:szCs w:val="32"/>
              </w:rPr>
              <w:t>Putthipong</w:t>
            </w:r>
            <w:proofErr w:type="spellEnd"/>
            <w:r w:rsidR="00C94350">
              <w:rPr>
                <w:rFonts w:ascii="Angsana New" w:hAnsi="Angsana New" w:cs="Angsana New"/>
                <w:sz w:val="32"/>
                <w:szCs w:val="32"/>
              </w:rPr>
              <w:br/>
              <w:t xml:space="preserve">            Tiwat Taweekam</w:t>
            </w:r>
            <w:r w:rsidR="00C94350">
              <w:rPr>
                <w:rFonts w:ascii="Angsana New" w:hAnsi="Angsana New" w:cs="Angsana New"/>
                <w:sz w:val="32"/>
                <w:szCs w:val="32"/>
              </w:rPr>
              <w:br/>
              <w:t xml:space="preserve">            </w:t>
            </w:r>
            <w:proofErr w:type="spellStart"/>
            <w:r w:rsidR="00C94350">
              <w:rPr>
                <w:rFonts w:ascii="Angsana New" w:hAnsi="Angsana New" w:cs="Angsana New"/>
                <w:sz w:val="32"/>
                <w:szCs w:val="32"/>
              </w:rPr>
              <w:t>Peeraphon</w:t>
            </w:r>
            <w:proofErr w:type="spellEnd"/>
            <w:r w:rsidR="00C94350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94350">
              <w:rPr>
                <w:rFonts w:ascii="Angsana New" w:hAnsi="Angsana New" w:cs="Angsana New"/>
                <w:sz w:val="32"/>
                <w:szCs w:val="32"/>
              </w:rPr>
              <w:t>Sukjai</w:t>
            </w:r>
            <w:proofErr w:type="spellEnd"/>
            <w:r w:rsidR="00C94350">
              <w:rPr>
                <w:rFonts w:ascii="Angsana New" w:hAnsi="Angsana New" w:cs="Angsana New"/>
                <w:sz w:val="32"/>
                <w:szCs w:val="32"/>
              </w:rPr>
              <w:br/>
              <w:t xml:space="preserve">            </w:t>
            </w:r>
            <w:proofErr w:type="spellStart"/>
            <w:r w:rsidR="00C94350">
              <w:rPr>
                <w:rFonts w:ascii="Angsana New" w:hAnsi="Angsana New" w:cs="Angsana New"/>
                <w:sz w:val="32"/>
                <w:szCs w:val="32"/>
              </w:rPr>
              <w:t>Luksamee</w:t>
            </w:r>
            <w:proofErr w:type="spellEnd"/>
            <w:r w:rsidR="00C94350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94350">
              <w:rPr>
                <w:rFonts w:ascii="Angsana New" w:hAnsi="Angsana New" w:cs="Angsana New"/>
                <w:sz w:val="32"/>
                <w:szCs w:val="32"/>
              </w:rPr>
              <w:t>Pianarnupap</w:t>
            </w:r>
            <w:proofErr w:type="spellEnd"/>
            <w:r w:rsidR="00C94350">
              <w:rPr>
                <w:rFonts w:ascii="Angsana New" w:hAnsi="Angsana New" w:cs="Angsana New"/>
                <w:sz w:val="32"/>
                <w:szCs w:val="32"/>
              </w:rPr>
              <w:br/>
              <w:t xml:space="preserve">            </w:t>
            </w:r>
            <w:r w:rsidR="00C94350">
              <w:rPr>
                <w:rFonts w:ascii="Angsana New" w:hAnsi="Angsana New" w:cs="Angsana New"/>
                <w:sz w:val="32"/>
                <w:szCs w:val="32"/>
              </w:rPr>
              <w:br/>
            </w:r>
          </w:p>
          <w:p w:rsidR="00C94350" w:rsidRPr="00DB6203" w:rsidRDefault="00C94350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4950" w:type="dxa"/>
            <w:shd w:val="clear" w:color="auto" w:fill="auto"/>
          </w:tcPr>
          <w:p w:rsidR="00F319B0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C94350">
              <w:rPr>
                <w:rFonts w:ascii="Angsana New" w:hAnsi="Angsana New" w:cs="Angsana New"/>
                <w:sz w:val="32"/>
                <w:szCs w:val="32"/>
              </w:rPr>
              <w:t xml:space="preserve"> 5710742262</w:t>
            </w:r>
          </w:p>
          <w:p w:rsidR="00EF234F" w:rsidRDefault="00EF234F" w:rsidP="00FA2F66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ID:  5710742254</w:t>
            </w:r>
          </w:p>
          <w:p w:rsidR="00EF234F" w:rsidRPr="00EF234F" w:rsidRDefault="00EF234F" w:rsidP="00FA2F66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ID</w:t>
            </w:r>
            <w:r w:rsidRPr="00EF234F">
              <w:rPr>
                <w:rFonts w:ascii="Angsana New" w:hAnsi="Angsana New" w:cs="Angsana New"/>
                <w:sz w:val="32"/>
                <w:szCs w:val="32"/>
                <w:lang w:bidi="th-TH"/>
              </w:rPr>
              <w:t>:  5710742171</w:t>
            </w:r>
          </w:p>
          <w:p w:rsidR="00EF234F" w:rsidRPr="00DB6203" w:rsidRDefault="00EF234F" w:rsidP="00FA2F66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EF234F">
              <w:rPr>
                <w:rFonts w:ascii="Angsana New" w:hAnsi="Angsana New" w:cs="Angsana New"/>
                <w:sz w:val="32"/>
                <w:szCs w:val="32"/>
                <w:lang w:bidi="th-TH"/>
              </w:rPr>
              <w:t>ID:  5710742189</w:t>
            </w:r>
            <w:bookmarkStart w:id="0" w:name="_GoBack"/>
            <w:bookmarkEnd w:id="0"/>
          </w:p>
        </w:tc>
      </w:tr>
      <w:tr w:rsidR="00D64670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DB6203" w:rsidRDefault="00DB6203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วัต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ถุประสงค์</w:t>
            </w:r>
          </w:p>
        </w:tc>
      </w:tr>
      <w:tr w:rsidR="000E5A8D" w:rsidRPr="00DB6203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FA2F66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ทำความคุ้นเคยกับอุปกรณ์ต่างๆ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(Arduino board, motors, switches, sensors, display, 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etc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) </w:t>
            </w:r>
          </w:p>
          <w:p w:rsidR="00A02D4B" w:rsidRPr="00DB6203" w:rsidRDefault="00DB6203" w:rsidP="00FA2F6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</w:t>
            </w:r>
          </w:p>
          <w:p w:rsidR="00F41CF7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คุ้นเคยกับโปรแกรมพัฒนา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8D7870">
              <w:rPr>
                <w:rFonts w:ascii="Angsana New" w:hAnsi="Angsana New" w:cs="Angsana New"/>
                <w:sz w:val="32"/>
                <w:szCs w:val="32"/>
                <w:lang w:bidi="th-TH"/>
              </w:rPr>
              <w:t>(IDE)</w:t>
            </w:r>
          </w:p>
          <w:p w:rsidR="00385F03" w:rsidRPr="00DB6203" w:rsidRDefault="00DB6203" w:rsidP="00DB620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หลักการพื้นฐานในการพัฒนาโปรแกรมสำหรับหุ่นยนต์ </w:t>
            </w:r>
          </w:p>
        </w:tc>
      </w:tr>
      <w:tr w:rsidR="00F47738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DB620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การประกอบหุ่นยนต์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0E5A8D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0E5A8D" w:rsidRPr="00DB6203" w:rsidRDefault="00DB620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ถอดชิ้นส่วนทั้งหมดออกจากกัน</w:t>
            </w:r>
          </w:p>
          <w:p w:rsidR="00CD1465" w:rsidRPr="00A42A83" w:rsidRDefault="00DB6203" w:rsidP="00A42A8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ประกอบหุ่นยนต์ตามคู่มือ บทที่</w:t>
            </w:r>
            <w:r w:rsidR="007344CF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2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7344CF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การใช้โปรแกรมพัฒนา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902FF7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อ้างอิงคู่มือบทที่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5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ติดตั้งโปรแกรมพัฒนา</w:t>
            </w:r>
          </w:p>
          <w:p w:rsidR="00902FF7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ต่อ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Arduino board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ผ่านสาย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UCON-4 USB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เข้ากับคอมพิวเตอร์</w:t>
            </w:r>
          </w:p>
          <w:p w:rsidR="00A42A83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ติดตั้งไดรเวอร์</w:t>
            </w:r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ตั้งค่า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พอร์ตอนุกรม</w:t>
            </w:r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เปิดโปรแกรมตัวอย่าง </w:t>
            </w:r>
            <w:r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linking LED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ตั้ง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Arduino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เข้าสู่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rogramming </w:t>
            </w:r>
            <w:r>
              <w:rPr>
                <w:rFonts w:ascii="Angsana New" w:hAnsi="Angsana New" w:cs="Angsana New"/>
                <w:sz w:val="32"/>
                <w:szCs w:val="32"/>
              </w:rPr>
              <w:t>Mode</w:t>
            </w:r>
          </w:p>
          <w:p w:rsidR="00CD1465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C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ompile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pload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โปรแกรม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รับค่าจาก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</w:t>
            </w:r>
            <w:r w:rsidR="006F38F1" w:rsidRPr="00DB6203">
              <w:rPr>
                <w:rFonts w:ascii="Angsana New" w:hAnsi="Angsana New" w:cs="Angsana New"/>
                <w:sz w:val="32"/>
                <w:szCs w:val="32"/>
              </w:rPr>
              <w:t xml:space="preserve">witch 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เพื่อปิดเปิด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LED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ตัวอย่างหน้า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60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หนังสือ เรียนรู้ระบบควบคุมอย่างง่าย</w:t>
            </w:r>
          </w:p>
          <w:p w:rsidR="006C6F19" w:rsidRPr="006C6F19" w:rsidRDefault="00521278" w:rsidP="006C6F19">
            <w:pPr>
              <w:pStyle w:val="BulletedList"/>
              <w:tabs>
                <w:tab w:val="clear" w:pos="288"/>
                <w:tab w:val="num" w:pos="0"/>
              </w:tabs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: </w:t>
            </w:r>
            <w:r w:rsidR="00CE53F3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ติดตั้ง 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Port USB 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และ ได้วิธีสั่งโปรแกรมลงหุ่นยนต์ให้ไฟ 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LED</w:t>
            </w:r>
            <w:r w:rsidR="00C94350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หุ่นยนต์ กระพริบ</w:t>
            </w:r>
            <w:r w:rsidR="006C6F19" w:rsidRPr="006C6F19"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                                </w:t>
            </w:r>
            <w:r w:rsidR="006C6F19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                </w:t>
            </w:r>
            <w:r w:rsidR="006C6F19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กดปุ่ม </w:t>
            </w:r>
            <w:proofErr w:type="spellStart"/>
            <w:r w:rsidR="006C6F19" w:rsidRPr="006C6F1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inPin</w:t>
            </w:r>
            <w:proofErr w:type="spellEnd"/>
            <w:r w:rsidR="006C6F19" w:rsidRPr="006C6F1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15 </w:t>
            </w:r>
            <w:r w:rsidR="006C6F19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แล้วไฟกระพริบ </w:t>
            </w:r>
            <w:r w:rsidR="006C6F19">
              <w:rPr>
                <w:rFonts w:asciiTheme="majorBidi" w:hAnsiTheme="majorBidi" w:cstheme="majorBidi"/>
                <w:sz w:val="32"/>
                <w:szCs w:val="32"/>
                <w:lang w:bidi="th-TH"/>
              </w:rPr>
              <w:br/>
            </w:r>
            <w:r w:rsidR="006C6F19"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 w:rsidR="006C6F19" w:rsidRPr="006C6F19">
              <w:rPr>
                <w:rFonts w:asciiTheme="majorBidi" w:hAnsiTheme="majorBidi" w:cstheme="majorBidi"/>
                <w:sz w:val="32"/>
                <w:szCs w:val="32"/>
              </w:rPr>
              <w:t xml:space="preserve">Code : </w:t>
            </w:r>
            <w:r w:rsidR="006C6F19" w:rsidRPr="006C6F1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ที่ใช้เขียน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/*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Blink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Turns on an LED on for one second, then off for one second, repeatedly.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This example code is in the public domain.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*/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// Pin 13 has an LED connected on most Arduino boards.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// give it a name: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int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ledPin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= 13;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int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inPin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= 15;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int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val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= 0;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// the setup routine runs once when you press reset: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void setup() {                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// initialize the digital pin as an output.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>(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ledPin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>, OUTPUT);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>(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inPin,INPUT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);  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lastRenderedPageBreak/>
              <w:t>}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// the loop routine runs over and over again forever: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void loop(){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val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=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digitalRead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>(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inPin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>);</w:t>
            </w:r>
          </w:p>
          <w:p w:rsidR="006C6F19" w:rsidRPr="006C6F19" w:rsidRDefault="006C6F19" w:rsidP="006C6F19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digitalWrite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>(</w:t>
            </w:r>
            <w:proofErr w:type="spellStart"/>
            <w:r w:rsidRPr="006C6F19">
              <w:rPr>
                <w:rFonts w:ascii="Angsana New" w:hAnsi="Angsana New" w:cs="Angsana New"/>
                <w:sz w:val="32"/>
                <w:szCs w:val="32"/>
              </w:rPr>
              <w:t>ledPin,val</w:t>
            </w:r>
            <w:proofErr w:type="spellEnd"/>
            <w:r w:rsidRPr="006C6F19">
              <w:rPr>
                <w:rFonts w:ascii="Angsana New" w:hAnsi="Angsana New" w:cs="Angsana New"/>
                <w:sz w:val="32"/>
                <w:szCs w:val="32"/>
              </w:rPr>
              <w:t xml:space="preserve">); </w:t>
            </w:r>
          </w:p>
          <w:p w:rsidR="00CE53F3" w:rsidRPr="006C6F19" w:rsidRDefault="006C6F19" w:rsidP="006C6F19">
            <w:pPr>
              <w:pStyle w:val="BulletedList"/>
              <w:rPr>
                <w:sz w:val="32"/>
                <w:szCs w:val="32"/>
              </w:rPr>
            </w:pPr>
            <w:r w:rsidRPr="006C6F19">
              <w:rPr>
                <w:rFonts w:ascii="Angsana New" w:hAnsi="Angsana New" w:cs="Angsana New"/>
                <w:sz w:val="32"/>
                <w:szCs w:val="32"/>
              </w:rPr>
              <w:t>}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CE53F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การขับเคลื่อนมอเตอร์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1D49CE" w:rsidRPr="00DB6203">
        <w:trPr>
          <w:trHeight w:val="277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6</w:t>
            </w:r>
          </w:p>
          <w:p w:rsidR="00CD1465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ข้อควรระวัง 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!!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ใช้มือจับหุ่นยนต์ไว้ในขณะที่เปิดปิดสวิตซ์เพราะหุ่นยนต์จะทำงานทันทีอาจตกลงมาเสียหายได้</w:t>
            </w:r>
          </w:p>
          <w:p w:rsidR="001D49CE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ทดลองโปรแกรมเดินหน้าถอยหลัง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ทดลองโปรแกรมเดินเป็นวงกลม</w:t>
            </w:r>
          </w:p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ออกแบบการเคลื่อนที่เอง</w:t>
            </w:r>
          </w:p>
          <w:p w:rsidR="00CE53F3" w:rsidRDefault="00EE4C64" w:rsidP="00EE4C64">
            <w:pPr>
              <w:pStyle w:val="BulletedList"/>
              <w:numPr>
                <w:ilvl w:val="0"/>
                <w:numId w:val="0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</w:t>
            </w:r>
            <w:r w:rsidR="00521278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: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ฝึกการเขียนโปรแกรม สั่งให้หุ่นยนต์ถอยหลังและจากนั้นหุ่นยนต์จะเดินเป็นวงกลม                       เรื่อยๆ ตามคำสั่ง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loop </w:t>
            </w:r>
          </w:p>
          <w:p w:rsidR="004261EA" w:rsidRDefault="00EE4C64" w:rsidP="00EE4C64">
            <w:pPr>
              <w:pStyle w:val="BulletedList"/>
              <w:numPr>
                <w:ilvl w:val="0"/>
                <w:numId w:val="0"/>
              </w:num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Code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คำสั่ง </w:t>
            </w:r>
            <w:r w:rsidR="004261EA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เดินไปหน้าถอยหลัง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void setup(){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pinMode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3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,OUTPUT);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pinMode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5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,OUTPUT);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pinMode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6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,OUTPUT);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pinMode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9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,OUTPUT);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lastRenderedPageBreak/>
              <w:t>}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void Forward(){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3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,HIGH);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5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,LOW);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6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,HIGH);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9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,LOW);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}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void Backward(){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3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,LOW);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5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,HIGH);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6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,LOW);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</w:t>
            </w:r>
            <w:proofErr w:type="spellStart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9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,HIGH);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}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void loop(){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Forward();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delay(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1000)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Backward();</w:t>
            </w:r>
          </w:p>
          <w:p w:rsidR="004261EA" w:rsidRPr="004261EA" w:rsidRDefault="004261EA" w:rsidP="004261E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delay(</w:t>
            </w:r>
            <w:r w:rsidRPr="004261EA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1000)</w:t>
            </w: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;</w:t>
            </w:r>
          </w:p>
          <w:p w:rsidR="004261EA" w:rsidRDefault="004261EA" w:rsidP="004261EA">
            <w:pPr>
              <w:pStyle w:val="BulletedList"/>
              <w:numPr>
                <w:ilvl w:val="0"/>
                <w:numId w:val="0"/>
              </w:num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4261EA">
              <w:rPr>
                <w:rFonts w:ascii="Angsana New" w:hAnsi="Angsana New" w:cs="Angsana New"/>
                <w:sz w:val="32"/>
                <w:szCs w:val="32"/>
                <w:lang w:bidi="th-TH"/>
              </w:rPr>
              <w:t>}</w:t>
            </w:r>
          </w:p>
          <w:p w:rsidR="004261EA" w:rsidRDefault="004261EA" w:rsidP="004261EA">
            <w:pPr>
              <w:pStyle w:val="BulletedList"/>
              <w:numPr>
                <w:ilvl w:val="0"/>
                <w:numId w:val="0"/>
              </w:num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  <w:p w:rsidR="00EE4C64" w:rsidRDefault="00222E55" w:rsidP="004261EA">
            <w:pPr>
              <w:pStyle w:val="BulletedList"/>
              <w:numPr>
                <w:ilvl w:val="0"/>
                <w:numId w:val="0"/>
              </w:num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เดินเป็นวงกลม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>void setup(){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(3,OUTPUT);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(5,OUTPUT);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(6,OUTPUT);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(9,OUTPUT);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(2,INPUT);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pinMode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(4,INPUT);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>}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void Back</w:t>
            </w: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(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int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Lspeed,int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Rspeed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){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analogWrite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(3,Lspeed);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digitalWrite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(5,LOW);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analogWrite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(6,Rspeed);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digitalWrite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(9,LOW);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>}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void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Motor_Stop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() {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analogWrite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(5,LOW);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digitalWrite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(3,LOW);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analogWrite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(6,LOW);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digitalWrite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(9,LOW);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lastRenderedPageBreak/>
              <w:t>}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>void loop() {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Back</w:t>
            </w: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(80,225);         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if(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digitalRead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(4)==0){   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 </w:t>
            </w:r>
            <w:proofErr w:type="spellStart"/>
            <w:r w:rsidRPr="00EE4C64">
              <w:rPr>
                <w:rFonts w:ascii="Angsana New" w:hAnsi="Angsana New" w:cs="Angsana New"/>
                <w:sz w:val="32"/>
                <w:szCs w:val="32"/>
              </w:rPr>
              <w:t>Motor_Stop</w:t>
            </w:r>
            <w:proofErr w:type="spellEnd"/>
            <w:r w:rsidRPr="00EE4C64">
              <w:rPr>
                <w:rFonts w:ascii="Angsana New" w:hAnsi="Angsana New" w:cs="Angsana New"/>
                <w:sz w:val="32"/>
                <w:szCs w:val="32"/>
              </w:rPr>
              <w:t>();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   while(1);</w:t>
            </w:r>
          </w:p>
          <w:p w:rsidR="00EE4C64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  }</w:t>
            </w:r>
          </w:p>
          <w:p w:rsidR="006F38F1" w:rsidRPr="00EE4C64" w:rsidRDefault="00EE4C64" w:rsidP="00EE4C64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 w:rsidRPr="00EE4C64">
              <w:rPr>
                <w:rFonts w:ascii="Angsana New" w:hAnsi="Angsana New" w:cs="Angsana New"/>
                <w:sz w:val="32"/>
                <w:szCs w:val="32"/>
              </w:rPr>
              <w:t xml:space="preserve">}  </w:t>
            </w:r>
          </w:p>
        </w:tc>
      </w:tr>
      <w:tr w:rsidR="00E1787C" w:rsidRPr="00DB6203">
        <w:trPr>
          <w:trHeight w:val="135"/>
        </w:trPr>
        <w:tc>
          <w:tcPr>
            <w:tcW w:w="9810" w:type="dxa"/>
            <w:gridSpan w:val="2"/>
            <w:shd w:val="clear" w:color="auto" w:fill="F3F3F3"/>
          </w:tcPr>
          <w:p w:rsidR="00E1787C" w:rsidRPr="00DB6203" w:rsidRDefault="006F38F1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lastRenderedPageBreak/>
              <w:t>SLCD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5A5E0B" w:rsidRPr="00DB6203">
        <w:trPr>
          <w:trHeight w:val="135"/>
        </w:trPr>
        <w:tc>
          <w:tcPr>
            <w:tcW w:w="9810" w:type="dxa"/>
            <w:gridSpan w:val="2"/>
            <w:shd w:val="clear" w:color="auto" w:fill="auto"/>
          </w:tcPr>
          <w:p w:rsidR="005A5E0B" w:rsidRDefault="00FE132B" w:rsidP="00FE132B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7 </w:t>
            </w:r>
          </w:p>
          <w:p w:rsidR="00FE132B" w:rsidRDefault="00FE132B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พิมพ์ชื่อ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บรรทัดที่หนึ่ง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และรหัสนักศึกษา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บรรทัดที่สอง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ออก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SLCD</w:t>
            </w:r>
          </w:p>
          <w:p w:rsidR="009C484D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สรุปชุดคำสั่งที่จำเป็นสำหรับการแสดงผลข้างต้น</w:t>
            </w:r>
          </w:p>
          <w:p w:rsidR="00EF234F" w:rsidRDefault="00EF234F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สรุปความรู้ที่ได้รับ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: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ฝึกการเขียนโปรแกรม สั่งให้หุ่นยนต์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แสดงผลบนจอ </w:t>
            </w:r>
            <w:proofErr w:type="spellStart"/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Modul</w:t>
            </w:r>
            <w:proofErr w:type="spellEnd"/>
          </w:p>
          <w:p w:rsidR="007E29A4" w:rsidRPr="00EF234F" w:rsidRDefault="00EF234F" w:rsidP="00EF234F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Code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คำสั่ง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: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>#include&lt;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SoftwareSerial.h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#define 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rxPin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 18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#define 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txPin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 18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SoftwareSerial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SoftwareSerial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rxPin,txPin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>void setup(){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digitalWrite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txPin,HIGH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  <w:t>delay(1000);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pinMode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txPin,OUTPUT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MySerial.begin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(9600);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ab/>
              <w:t>delay(1000);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>void loop (){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MySerial.write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(0xFE);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MySerial.write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(0x80);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MySerial.print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("5710742262");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MySerial.write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(0xFE);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MySerial.write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(0xC0);</w:t>
            </w:r>
          </w:p>
          <w:p w:rsidR="007E29A4" w:rsidRPr="00EF234F" w:rsidRDefault="007E29A4" w:rsidP="007E29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F234F">
              <w:rPr>
                <w:rFonts w:asciiTheme="majorBidi" w:hAnsiTheme="majorBidi" w:cstheme="majorBidi"/>
                <w:sz w:val="32"/>
                <w:szCs w:val="32"/>
              </w:rPr>
              <w:tab/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MySerial.print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("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Tribhurin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EF234F">
              <w:rPr>
                <w:rFonts w:asciiTheme="majorBidi" w:hAnsiTheme="majorBidi" w:cstheme="majorBidi"/>
                <w:sz w:val="32"/>
                <w:szCs w:val="32"/>
              </w:rPr>
              <w:t>Putthipong</w:t>
            </w:r>
            <w:proofErr w:type="spellEnd"/>
            <w:r w:rsidRPr="00EF234F">
              <w:rPr>
                <w:rFonts w:asciiTheme="majorBidi" w:hAnsiTheme="majorBidi" w:cstheme="majorBidi"/>
                <w:sz w:val="32"/>
                <w:szCs w:val="32"/>
              </w:rPr>
              <w:t>");</w:t>
            </w:r>
          </w:p>
          <w:p w:rsidR="007E29A4" w:rsidRDefault="007E29A4" w:rsidP="007E29A4">
            <w:r>
              <w:tab/>
              <w:t>while(1);</w:t>
            </w:r>
          </w:p>
          <w:p w:rsidR="007E29A4" w:rsidRDefault="007E29A4" w:rsidP="007E29A4">
            <w:r>
              <w:t>}</w:t>
            </w:r>
          </w:p>
          <w:p w:rsidR="007E29A4" w:rsidRDefault="007E29A4" w:rsidP="007E29A4"/>
          <w:p w:rsidR="009C484D" w:rsidRPr="00DB6203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A162E0" w:rsidRPr="00DB6203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DB6203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F7"/>
    <w:rsid w:val="000039F1"/>
    <w:rsid w:val="000118E5"/>
    <w:rsid w:val="000A3E33"/>
    <w:rsid w:val="000B1381"/>
    <w:rsid w:val="000E5A8D"/>
    <w:rsid w:val="001B72EE"/>
    <w:rsid w:val="001C103F"/>
    <w:rsid w:val="001D49CE"/>
    <w:rsid w:val="00222E55"/>
    <w:rsid w:val="00225C18"/>
    <w:rsid w:val="002574DA"/>
    <w:rsid w:val="00273FF7"/>
    <w:rsid w:val="00291A6C"/>
    <w:rsid w:val="003063D4"/>
    <w:rsid w:val="00317866"/>
    <w:rsid w:val="00323672"/>
    <w:rsid w:val="00385F03"/>
    <w:rsid w:val="003D001A"/>
    <w:rsid w:val="00407231"/>
    <w:rsid w:val="00425472"/>
    <w:rsid w:val="004261EA"/>
    <w:rsid w:val="00453994"/>
    <w:rsid w:val="00506B90"/>
    <w:rsid w:val="00521278"/>
    <w:rsid w:val="005577E6"/>
    <w:rsid w:val="005A5E0B"/>
    <w:rsid w:val="005F5609"/>
    <w:rsid w:val="006163E7"/>
    <w:rsid w:val="00642B8C"/>
    <w:rsid w:val="006C6F19"/>
    <w:rsid w:val="006F38F1"/>
    <w:rsid w:val="007344CF"/>
    <w:rsid w:val="007413A0"/>
    <w:rsid w:val="00754DDF"/>
    <w:rsid w:val="007901B9"/>
    <w:rsid w:val="007E29A4"/>
    <w:rsid w:val="008204E1"/>
    <w:rsid w:val="008227BC"/>
    <w:rsid w:val="008A19FE"/>
    <w:rsid w:val="008D7870"/>
    <w:rsid w:val="008E3F61"/>
    <w:rsid w:val="008F1786"/>
    <w:rsid w:val="00902FF7"/>
    <w:rsid w:val="00946C62"/>
    <w:rsid w:val="009C484D"/>
    <w:rsid w:val="00A02D4B"/>
    <w:rsid w:val="00A162E0"/>
    <w:rsid w:val="00A42A83"/>
    <w:rsid w:val="00A55293"/>
    <w:rsid w:val="00A721D0"/>
    <w:rsid w:val="00AC32FD"/>
    <w:rsid w:val="00AE7966"/>
    <w:rsid w:val="00B02121"/>
    <w:rsid w:val="00B82EF3"/>
    <w:rsid w:val="00C276DF"/>
    <w:rsid w:val="00C92003"/>
    <w:rsid w:val="00C94350"/>
    <w:rsid w:val="00CD1465"/>
    <w:rsid w:val="00CE53F3"/>
    <w:rsid w:val="00D64670"/>
    <w:rsid w:val="00D67E6E"/>
    <w:rsid w:val="00DB6203"/>
    <w:rsid w:val="00E0112D"/>
    <w:rsid w:val="00E1787C"/>
    <w:rsid w:val="00E24604"/>
    <w:rsid w:val="00E27699"/>
    <w:rsid w:val="00E65B0F"/>
    <w:rsid w:val="00EE4C64"/>
    <w:rsid w:val="00EF234F"/>
    <w:rsid w:val="00F319B0"/>
    <w:rsid w:val="00F41CF7"/>
    <w:rsid w:val="00F47738"/>
    <w:rsid w:val="00FA2F66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1C920E-734A-4717-A28C-3A5F3F48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Heading1">
    <w:name w:val="heading 1"/>
    <w:basedOn w:val="Normal"/>
    <w:next w:val="Normal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">
    <w:name w:val="All caps"/>
    <w:basedOn w:val="Normal"/>
    <w:link w:val="AllcapsChar"/>
    <w:rsid w:val="00A02D4B"/>
    <w:rPr>
      <w:caps/>
      <w:szCs w:val="16"/>
    </w:rPr>
  </w:style>
  <w:style w:type="paragraph" w:styleId="BalloonText">
    <w:name w:val="Balloon Text"/>
    <w:basedOn w:val="Normal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DefaultParagraphFont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Normal"/>
    <w:link w:val="BoldChar"/>
    <w:rsid w:val="00FA2F66"/>
    <w:rPr>
      <w:b/>
    </w:rPr>
  </w:style>
  <w:style w:type="character" w:customStyle="1" w:styleId="BoldChar">
    <w:name w:val="Bold Char"/>
    <w:basedOn w:val="DefaultParagraphFont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Normal"/>
    <w:link w:val="ItalicChar"/>
    <w:rsid w:val="00FA2F66"/>
    <w:rPr>
      <w:i/>
    </w:rPr>
  </w:style>
  <w:style w:type="character" w:customStyle="1" w:styleId="ItalicChar">
    <w:name w:val="Italic Char"/>
    <w:basedOn w:val="DefaultParagraphFont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F3E6-9E58-4C29-A202-EEFE0752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0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tiwat taweekam</cp:lastModifiedBy>
  <cp:revision>2</cp:revision>
  <cp:lastPrinted>2005-07-01T01:49:00Z</cp:lastPrinted>
  <dcterms:created xsi:type="dcterms:W3CDTF">2014-09-03T12:18:00Z</dcterms:created>
  <dcterms:modified xsi:type="dcterms:W3CDTF">2014-09-03T12:18:00Z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